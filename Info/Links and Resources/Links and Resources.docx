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5479" w14:textId="65B40551" w:rsidR="008918F2" w:rsidRDefault="00884AE4">
      <w:pPr>
        <w:pStyle w:val="Heading1"/>
      </w:pPr>
      <w:r>
        <w:t>Links and Resources</w:t>
      </w:r>
    </w:p>
    <w:p w14:paraId="7974EC48" w14:textId="500E6AAF" w:rsidR="008918F2" w:rsidRPr="00884AE4" w:rsidRDefault="00884AE4" w:rsidP="00884AE4">
      <w:pPr>
        <w:pStyle w:val="ListBullet"/>
        <w:rPr>
          <w:sz w:val="22"/>
          <w:szCs w:val="22"/>
        </w:rPr>
      </w:pPr>
      <w:hyperlink r:id="rId7" w:history="1">
        <w:r w:rsidRPr="00884AE4">
          <w:rPr>
            <w:rStyle w:val="Hyperlink"/>
            <w:sz w:val="22"/>
            <w:szCs w:val="22"/>
          </w:rPr>
          <w:t>https://www.statnews.com/2022/10/12/human-neurons-implanted-in-rodent-brain-lead-rat-to-water-and-make-it-drink/</w:t>
        </w:r>
      </w:hyperlink>
      <w:r w:rsidRPr="00884AE4">
        <w:rPr>
          <w:sz w:val="22"/>
          <w:szCs w:val="22"/>
        </w:rPr>
        <w:t xml:space="preserve"> </w:t>
      </w:r>
    </w:p>
    <w:p w14:paraId="15998BC2" w14:textId="77777777" w:rsidR="008918F2" w:rsidRPr="00F22C48" w:rsidRDefault="00000000" w:rsidP="00F22C48">
      <w:pPr>
        <w:pStyle w:val="Heading2"/>
      </w:pPr>
      <w:sdt>
        <w:sdtPr>
          <w:alias w:val="Heading 2:"/>
          <w:tag w:val="Heading 2:"/>
          <w:id w:val="-1712107927"/>
          <w:placeholder>
            <w:docPart w:val="340357C91A0843738F41182B0D1719B0"/>
          </w:placeholder>
          <w:temporary/>
          <w:showingPlcHdr/>
          <w15:appearance w15:val="hidden"/>
        </w:sdtPr>
        <w:sdtContent>
          <w:r w:rsidR="00F22C48" w:rsidRPr="00F22C48">
            <w:t>To learn more and get OneNote,</w:t>
          </w:r>
          <w:r w:rsidR="00F22C48">
            <w:t xml:space="preserve"> visit </w:t>
          </w:r>
        </w:sdtContent>
      </w:sdt>
      <w:sdt>
        <w:sdtPr>
          <w:rPr>
            <w:rStyle w:val="Hyperlink"/>
          </w:rPr>
          <w:alias w:val="Hyperlink:"/>
          <w:tag w:val="Hyperlink:"/>
          <w:id w:val="731575559"/>
          <w:placeholder>
            <w:docPart w:val="F266375DB32A46E5AC16F6658253A331"/>
          </w:placeholder>
          <w:temporary/>
          <w:showingPlcHdr/>
          <w15:appearance w15:val="hidden"/>
        </w:sdtPr>
        <w:sdtEndPr>
          <w:rPr>
            <w:rStyle w:val="DefaultParagraphFont"/>
            <w:color w:val="595959" w:themeColor="text1" w:themeTint="A6"/>
            <w:u w:val="none"/>
          </w:rPr>
        </w:sdtEndPr>
        <w:sdtContent>
          <w:hyperlink r:id="rId8" w:history="1">
            <w:r w:rsidR="00F22C48" w:rsidRPr="00F22C48">
              <w:rPr>
                <w:rStyle w:val="Hyperlink"/>
              </w:rPr>
              <w:t>www.onenote.com</w:t>
            </w:r>
          </w:hyperlink>
        </w:sdtContent>
      </w:sdt>
      <w:r w:rsidR="00E34FED" w:rsidRPr="00F22C48">
        <w:t>.</w:t>
      </w:r>
    </w:p>
    <w:sectPr w:rsidR="008918F2" w:rsidRPr="00F22C48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47613" w14:textId="77777777" w:rsidR="00EC4187" w:rsidRDefault="00EC4187">
      <w:r>
        <w:separator/>
      </w:r>
    </w:p>
    <w:p w14:paraId="6A627A43" w14:textId="77777777" w:rsidR="00EC4187" w:rsidRDefault="00EC4187"/>
  </w:endnote>
  <w:endnote w:type="continuationSeparator" w:id="0">
    <w:p w14:paraId="1B5260DB" w14:textId="77777777" w:rsidR="00EC4187" w:rsidRDefault="00EC4187">
      <w:r>
        <w:continuationSeparator/>
      </w:r>
    </w:p>
    <w:p w14:paraId="425A827B" w14:textId="77777777" w:rsidR="00EC4187" w:rsidRDefault="00EC41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28EB55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00E44" w14:textId="77777777" w:rsidR="00EC4187" w:rsidRDefault="00EC4187">
      <w:r>
        <w:separator/>
      </w:r>
    </w:p>
    <w:p w14:paraId="0AC00B6A" w14:textId="77777777" w:rsidR="00EC4187" w:rsidRDefault="00EC4187"/>
  </w:footnote>
  <w:footnote w:type="continuationSeparator" w:id="0">
    <w:p w14:paraId="23D913D8" w14:textId="77777777" w:rsidR="00EC4187" w:rsidRDefault="00EC4187">
      <w:r>
        <w:continuationSeparator/>
      </w:r>
    </w:p>
    <w:p w14:paraId="59DB1D22" w14:textId="77777777" w:rsidR="00EC4187" w:rsidRDefault="00EC41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994163">
    <w:abstractNumId w:val="2"/>
  </w:num>
  <w:num w:numId="2" w16cid:durableId="1086414519">
    <w:abstractNumId w:val="1"/>
  </w:num>
  <w:num w:numId="3" w16cid:durableId="1570579404">
    <w:abstractNumId w:val="3"/>
  </w:num>
  <w:num w:numId="4" w16cid:durableId="2078362144">
    <w:abstractNumId w:val="4"/>
  </w:num>
  <w:num w:numId="5" w16cid:durableId="20802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E4"/>
    <w:rsid w:val="0004068E"/>
    <w:rsid w:val="001F0CCA"/>
    <w:rsid w:val="00384C4B"/>
    <w:rsid w:val="00425F0D"/>
    <w:rsid w:val="00467017"/>
    <w:rsid w:val="00713E5A"/>
    <w:rsid w:val="00884AE4"/>
    <w:rsid w:val="008918F2"/>
    <w:rsid w:val="00A00F75"/>
    <w:rsid w:val="00B41922"/>
    <w:rsid w:val="00E34FED"/>
    <w:rsid w:val="00E428BD"/>
    <w:rsid w:val="00E93456"/>
    <w:rsid w:val="00EC4187"/>
    <w:rsid w:val="00F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127CA"/>
  <w15:chartTrackingRefBased/>
  <w15:docId w15:val="{20FE1DBC-04BD-4359-A136-C84F602C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884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5238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tnews.com/2022/10/12/human-neurons-implanted-in-rodent-brain-lead-rat-to-water-and-make-it-drin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vin%20Ag\AppData\Roaming\Microsoft\Templates\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.microsoft.com/fwlink/?LinkID=523891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0357C91A0843738F41182B0D171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0680D-23AB-4C62-BC69-A7CB980213EF}"/>
      </w:docPartPr>
      <w:docPartBody>
        <w:p w:rsidR="00000000" w:rsidRDefault="00000000">
          <w:pPr>
            <w:pStyle w:val="340357C91A0843738F41182B0D1719B0"/>
          </w:pPr>
          <w:r w:rsidRPr="00F22C48">
            <w:t>To learn more and get OneNote,</w:t>
          </w:r>
          <w:r>
            <w:t xml:space="preserve"> visit </w:t>
          </w:r>
        </w:p>
      </w:docPartBody>
    </w:docPart>
    <w:docPart>
      <w:docPartPr>
        <w:name w:val="F266375DB32A46E5AC16F6658253A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7B5D3-FCFA-4156-AA79-4AFF95C05BE9}"/>
      </w:docPartPr>
      <w:docPartBody>
        <w:p w:rsidR="00000000" w:rsidRDefault="00000000">
          <w:pPr>
            <w:pStyle w:val="F266375DB32A46E5AC16F6658253A331"/>
          </w:pPr>
          <w:hyperlink r:id="rId5" w:history="1">
            <w:r w:rsidRPr="00F22C48">
              <w:rPr>
                <w:rStyle w:val="Hyperlink"/>
              </w:rPr>
              <w:t>www.onenote.com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8923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51"/>
    <w:rsid w:val="0072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8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580826CE0A44FF86931BF6FD1A18DA">
    <w:name w:val="0E580826CE0A44FF86931BF6FD1A18D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6ED22A55A58D4E01966BEB40D2639D53">
    <w:name w:val="6ED22A55A58D4E01966BEB40D2639D53"/>
  </w:style>
  <w:style w:type="paragraph" w:customStyle="1" w:styleId="340357C91A0843738F41182B0D1719B0">
    <w:name w:val="340357C91A0843738F41182B0D1719B0"/>
  </w:style>
  <w:style w:type="character" w:styleId="Hyperlink">
    <w:name w:val="Hyperlink"/>
    <w:basedOn w:val="DefaultParagraphFont"/>
    <w:uiPriority w:val="98"/>
    <w:rPr>
      <w:color w:val="0563C1" w:themeColor="hyperlink"/>
      <w:u w:val="single"/>
    </w:rPr>
  </w:style>
  <w:style w:type="paragraph" w:customStyle="1" w:styleId="F266375DB32A46E5AC16F6658253A331">
    <w:name w:val="F266375DB32A46E5AC16F6658253A3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</dc:creator>
  <cp:keywords/>
  <dc:description/>
  <cp:lastModifiedBy>Kelvin Agramonte</cp:lastModifiedBy>
  <cp:revision>1</cp:revision>
  <dcterms:created xsi:type="dcterms:W3CDTF">2022-10-15T19:50:00Z</dcterms:created>
  <dcterms:modified xsi:type="dcterms:W3CDTF">2022-10-15T19:51:00Z</dcterms:modified>
</cp:coreProperties>
</file>